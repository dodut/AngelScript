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F70780" w:rsidRPr="00EC44AD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/>
            </w:tblPr>
            <w:tblGrid>
              <w:gridCol w:w="9614"/>
            </w:tblGrid>
            <w:tr w:rsidR="00F70780" w:rsidRPr="00EC44AD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EC44AD" w:rsidRDefault="00F70780" w:rsidP="00F70780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RPr="00EC44AD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Pr="00EC44AD" w:rsidRDefault="00F70780" w:rsidP="00F70780">
                  <w:pPr>
                    <w:jc w:val="center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EC44AD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C5C20" w:rsidRPr="00EC44AD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11</w:t>
                  </w:r>
                  <w:r w:rsidRPr="00EC44AD">
                    <w:rPr>
                      <w:rFonts w:eastAsiaTheme="minorHAnsi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개발자대회 출품작 개발계획서</w:t>
                  </w:r>
                </w:p>
              </w:tc>
            </w:tr>
            <w:tr w:rsidR="00F70780" w:rsidRPr="00EC44AD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EC44AD" w:rsidRDefault="00F70780" w:rsidP="00F70780">
                  <w:pPr>
                    <w:jc w:val="center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EC44AD" w:rsidRDefault="00F70780" w:rsidP="00F70780">
                  <w:pPr>
                    <w:jc w:val="center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EC44AD" w:rsidRDefault="00F70780" w:rsidP="00F70780">
                  <w:pPr>
                    <w:jc w:val="center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EC44AD" w:rsidRDefault="00F70780" w:rsidP="00F70780">
                  <w:pPr>
                    <w:jc w:val="center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EC44AD" w:rsidRDefault="00F70780" w:rsidP="00F70780">
                  <w:pPr>
                    <w:jc w:val="center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Pr="00EC44AD" w:rsidRDefault="00F70780" w:rsidP="00F70780">
            <w:pPr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Pr="00EC44AD" w:rsidRDefault="00AD58AF" w:rsidP="00F70780">
      <w:pPr>
        <w:spacing w:line="240" w:lineRule="auto"/>
        <w:rPr>
          <w:rFonts w:eastAsiaTheme="minorHAnsi"/>
        </w:rPr>
      </w:pPr>
    </w:p>
    <w:p w:rsidR="00F70780" w:rsidRPr="00EC44AD" w:rsidRDefault="00956A6F" w:rsidP="00F70780">
      <w:pPr>
        <w:rPr>
          <w:rFonts w:eastAsiaTheme="minorHAnsi"/>
          <w:b/>
          <w:sz w:val="30"/>
          <w:szCs w:val="30"/>
        </w:rPr>
      </w:pPr>
      <w:r w:rsidRPr="00EC44AD">
        <w:rPr>
          <w:rFonts w:eastAsiaTheme="minorHAnsi" w:cs="굴림" w:hint="eastAsia"/>
          <w:b/>
          <w:color w:val="000000"/>
          <w:kern w:val="0"/>
          <w:sz w:val="30"/>
          <w:szCs w:val="30"/>
        </w:rPr>
        <w:t>□</w:t>
      </w:r>
      <w:r w:rsidR="00F70780" w:rsidRPr="00EC44AD">
        <w:rPr>
          <w:rFonts w:eastAsiaTheme="minorHAnsi"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EC44AD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EC44AD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CD6FF4" w:rsidP="00CD6F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Cs w:val="20"/>
              </w:rPr>
              <w:t>엔젤스크립트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CD6FF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767CDA"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4</w:t>
            </w: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6457BA" w:rsidRPr="00EC44AD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EC44AD" w:rsidTr="00286604">
        <w:trPr>
          <w:trHeight w:val="573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CD6FF4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Cs w:val="20"/>
              </w:rPr>
              <w:t>김여진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F70780" w:rsidRPr="00EC44AD" w:rsidTr="00286604">
        <w:trPr>
          <w:trHeight w:val="637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EC44AD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43pt;height:20pt" o:ole="">
                  <v:imagedata r:id="rId8" o:title=""/>
                </v:shape>
                <w:control r:id="rId9" w:name="CheckBox13" w:shapeid="_x0000_i1045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>
                <v:shape id="_x0000_i1047" type="#_x0000_t75" style="width:47.5pt;height:20pt" o:ole="">
                  <v:imagedata r:id="rId10" o:title=""/>
                </v:shape>
                <w:control r:id="rId11" w:name="CheckBox14" w:shapeid="_x0000_i1047"/>
              </w:object>
            </w:r>
          </w:p>
        </w:tc>
      </w:tr>
      <w:tr w:rsidR="006457BA" w:rsidRPr="00EC44AD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EC44AD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>
                <v:shape id="_x0000_i1049" type="#_x0000_t75" style="width:64.5pt;height:18.5pt" o:ole="">
                  <v:imagedata r:id="rId12" o:title=""/>
                </v:shape>
                <w:control r:id="rId13" w:name="CheckBox5" w:shapeid="_x0000_i104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F7078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color w:val="000000"/>
                <w:kern w:val="0"/>
                <w:szCs w:val="20"/>
              </w:rPr>
              <w:object w:dxaOrig="225" w:dyaOrig="225">
                <v:shape id="_x0000_i1051" type="#_x0000_t75" style="width:74pt;height:18.5pt" o:ole="">
                  <v:imagedata r:id="rId14" o:title=""/>
                </v:shape>
                <w:control r:id="rId15" w:name="CheckBox6" w:shapeid="_x0000_i105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956A6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color w:val="000000"/>
                <w:kern w:val="0"/>
                <w:szCs w:val="20"/>
              </w:rPr>
              <w:object w:dxaOrig="225" w:dyaOrig="225">
                <v:shape id="_x0000_i1053" type="#_x0000_t75" style="width:77pt;height:18.5pt" o:ole="">
                  <v:imagedata r:id="rId16" o:title=""/>
                </v:shape>
                <w:control r:id="rId17" w:name="CheckBox7" w:shapeid="_x0000_i1053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956A6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color w:val="000000"/>
                <w:kern w:val="0"/>
                <w:szCs w:val="20"/>
              </w:rPr>
              <w:object w:dxaOrig="225" w:dyaOrig="225">
                <v:shape id="_x0000_i1055" type="#_x0000_t75" style="width:1in;height:18.5pt" o:ole="">
                  <v:imagedata r:id="rId18" o:title=""/>
                </v:shape>
                <w:control r:id="rId19" w:name="CheckBox8" w:shapeid="_x0000_i1055"/>
              </w:object>
            </w:r>
          </w:p>
        </w:tc>
      </w:tr>
      <w:tr w:rsidR="006457BA" w:rsidRPr="00EC44AD" w:rsidTr="00286604">
        <w:trPr>
          <w:trHeight w:val="971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EC44AD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EC44AD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956A6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color w:val="000000"/>
                <w:kern w:val="0"/>
                <w:szCs w:val="20"/>
              </w:rPr>
              <w:object w:dxaOrig="225" w:dyaOrig="225">
                <v:shape id="_x0000_i1057" type="#_x0000_t75" style="width:81.5pt;height:18.5pt" o:ole="">
                  <v:imagedata r:id="rId20" o:title=""/>
                </v:shape>
                <w:control r:id="rId21" w:name="CheckBox9" w:shapeid="_x0000_i105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956A6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color w:val="000000"/>
                <w:kern w:val="0"/>
                <w:szCs w:val="20"/>
              </w:rPr>
              <w:object w:dxaOrig="225" w:dyaOrig="225">
                <v:shape id="_x0000_i1059" type="#_x0000_t75" style="width:53.5pt;height:18.5pt" o:ole="">
                  <v:imagedata r:id="rId22" o:title=""/>
                </v:shape>
                <w:control r:id="rId23" w:name="CheckBox10" w:shapeid="_x0000_i105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956A6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color w:val="000000"/>
                <w:kern w:val="0"/>
                <w:szCs w:val="20"/>
              </w:rPr>
              <w:object w:dxaOrig="225" w:dyaOrig="225">
                <v:shape id="_x0000_i1061" type="#_x0000_t75" style="width:56.5pt;height:18.5pt" o:ole="">
                  <v:imagedata r:id="rId24" o:title=""/>
                </v:shape>
                <w:control r:id="rId25" w:name="CheckBox11" w:shapeid="_x0000_i1061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12005B" w:rsidP="0043027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/>
                <w:color w:val="000000"/>
                <w:kern w:val="0"/>
                <w:szCs w:val="20"/>
              </w:rPr>
              <w:object w:dxaOrig="225" w:dyaOrig="225">
                <v:shape id="_x0000_i1063" type="#_x0000_t75" style="width:55.5pt;height:18.5pt" o:ole="">
                  <v:imagedata r:id="rId26" o:title=""/>
                </v:shape>
                <w:control r:id="rId27" w:name="CheckBox12" w:shapeid="_x0000_i1063"/>
              </w:object>
            </w:r>
          </w:p>
        </w:tc>
      </w:tr>
      <w:tr w:rsidR="00F70780" w:rsidRPr="00EC44AD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EC44AD" w:rsidTr="0043027E">
        <w:trPr>
          <w:trHeight w:val="47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EC44AD" w:rsidRDefault="00767CDA" w:rsidP="00F70780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Cs w:val="20"/>
              </w:rPr>
              <w:t>일만해?</w:t>
            </w:r>
          </w:p>
        </w:tc>
      </w:tr>
      <w:tr w:rsidR="0043027E" w:rsidRPr="00EC44AD" w:rsidTr="00416A76">
        <w:trPr>
          <w:trHeight w:val="698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EC44AD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EC44AD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086" w:rsidRDefault="008F5D1F" w:rsidP="006457BA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EC44AD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최저시급</w:t>
            </w:r>
            <w:r w:rsidRPr="00EC44AD">
              <w:rPr>
                <w:rFonts w:eastAsiaTheme="minorHAnsi" w:cs="굴림"/>
                <w:b/>
                <w:color w:val="000000"/>
                <w:kern w:val="0"/>
                <w:szCs w:val="20"/>
              </w:rPr>
              <w:t>1</w:t>
            </w:r>
            <w:r w:rsidRPr="00EC44AD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만원시대의도래를가능하게할</w:t>
            </w:r>
            <w:r w:rsidR="00767CDA" w:rsidRPr="00EC44AD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위치기반</w:t>
            </w:r>
            <w:r w:rsidR="00165591" w:rsidRPr="00EC44AD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단기</w:t>
            </w:r>
            <w:r w:rsidR="00767CDA" w:rsidRPr="00EC44AD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알바 </w:t>
            </w:r>
            <w:r w:rsidRPr="00EC44AD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앱</w:t>
            </w:r>
            <w:r w:rsidR="00767CDA" w:rsidRPr="00EC44AD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.</w:t>
            </w:r>
          </w:p>
          <w:p w:rsidR="006457BA" w:rsidRPr="008D6E0C" w:rsidRDefault="008D6E0C" w:rsidP="008D6E0C">
            <w:pPr>
              <w:pStyle w:val="a4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D6E0C">
              <w:rPr>
                <w:rFonts w:eastAsiaTheme="minorHAnsi" w:cs="굴림" w:hint="eastAsia"/>
                <w:color w:val="000000"/>
                <w:kern w:val="0"/>
                <w:szCs w:val="20"/>
              </w:rPr>
              <w:t>일만해는 스마트 폰으로 현재 내 위치에서 가까운 1시간에 1만원 짜리의 단기알바 정보를 제공하는 앱입니다.</w:t>
            </w:r>
          </w:p>
          <w:p w:rsidR="008D6E0C" w:rsidRPr="008D6E0C" w:rsidRDefault="008D6E0C" w:rsidP="008D6E0C">
            <w:pPr>
              <w:pStyle w:val="a4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D6E0C">
              <w:rPr>
                <w:rFonts w:eastAsiaTheme="minorHAnsi" w:cs="굴림" w:hint="eastAsia"/>
                <w:color w:val="000000"/>
                <w:kern w:val="0"/>
                <w:szCs w:val="20"/>
              </w:rPr>
              <w:t>철저한 위치기반의 서비스로 지금,바로,빠르게,즉시 내 시간과 비용을 유용하게 사용할 수 있습니다.</w:t>
            </w:r>
          </w:p>
          <w:p w:rsidR="008D6E0C" w:rsidRPr="008D6E0C" w:rsidRDefault="008D6E0C" w:rsidP="008D6E0C">
            <w:pPr>
              <w:pStyle w:val="a4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D6E0C">
              <w:rPr>
                <w:rFonts w:eastAsiaTheme="minorHAnsi" w:cs="굴림" w:hint="eastAsia"/>
                <w:color w:val="000000"/>
                <w:kern w:val="0"/>
                <w:szCs w:val="20"/>
              </w:rPr>
              <w:t>지금 당장 급하게 도움이 필요한 처지에 있는 사람이라면 누구라도 구인을 할 수 있도록 제공합니다.</w:t>
            </w:r>
          </w:p>
          <w:p w:rsidR="00812A23" w:rsidRPr="008D6E0C" w:rsidRDefault="008D6E0C" w:rsidP="00EC44AD">
            <w:pPr>
              <w:pStyle w:val="a4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D6E0C">
              <w:rPr>
                <w:rFonts w:eastAsiaTheme="minorHAnsi" w:cs="굴림" w:hint="eastAsia"/>
                <w:color w:val="000000"/>
                <w:kern w:val="0"/>
                <w:szCs w:val="20"/>
              </w:rPr>
              <w:t>구인 확정 후에는 고용자와 피고용자간의 위치정보를 기반으로 찾아가는 네비게이션 서비스를 제공합니다.</w:t>
            </w:r>
          </w:p>
        </w:tc>
      </w:tr>
    </w:tbl>
    <w:p w:rsidR="00286604" w:rsidRPr="00EC44AD" w:rsidRDefault="00DE7404" w:rsidP="00416A76">
      <w:pPr>
        <w:pStyle w:val="a5"/>
        <w:rPr>
          <w:rFonts w:asciiTheme="minorHAnsi" w:eastAsiaTheme="minorHAnsi" w:hAnsiTheme="minorHAnsi"/>
          <w:b/>
          <w:bCs/>
          <w:sz w:val="30"/>
          <w:szCs w:val="30"/>
        </w:rPr>
      </w:pPr>
      <w:r w:rsidRPr="00EC44AD">
        <w:rPr>
          <w:rFonts w:asciiTheme="minorHAnsi" w:eastAsiaTheme="minorHAnsi" w:hAnsiTheme="minorHAnsi" w:hint="eastAsia"/>
          <w:b/>
          <w:bCs/>
          <w:sz w:val="30"/>
          <w:szCs w:val="30"/>
        </w:rPr>
        <w:lastRenderedPageBreak/>
        <w:t>□ 출품작 개발 계획서</w:t>
      </w:r>
    </w:p>
    <w:tbl>
      <w:tblPr>
        <w:tblStyle w:val="a3"/>
        <w:tblW w:w="0" w:type="auto"/>
        <w:tblInd w:w="108" w:type="dxa"/>
        <w:tblLook w:val="04A0"/>
      </w:tblPr>
      <w:tblGrid>
        <w:gridCol w:w="9954"/>
      </w:tblGrid>
      <w:tr w:rsidR="0077753A" w:rsidRPr="00EC44AD" w:rsidTr="00416A76">
        <w:trPr>
          <w:trHeight w:val="13763"/>
        </w:trPr>
        <w:tc>
          <w:tcPr>
            <w:tcW w:w="9954" w:type="dxa"/>
          </w:tcPr>
          <w:p w:rsidR="0077753A" w:rsidRPr="00EC44AD" w:rsidRDefault="0077753A" w:rsidP="0077753A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3372F5" w:rsidRPr="00722657" w:rsidRDefault="003372F5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학자금 대출 때문에 학업과 아르바이트를 병행하는 대학생들,남는 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공강시간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시간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이나 갑작스러운 휴강으로 인한 빈 시간에 만원을 벌 수 있다면?</w:t>
            </w:r>
          </w:p>
          <w:p w:rsidR="00EC44AD" w:rsidRPr="00722657" w:rsidRDefault="003372F5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사회 초년생,유리지갑의 비정규직 직장인들이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퇴근 후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시간, 출근 전 1시간 등 그냥 보내기엔 아쉬운 남는 자투리 시간을 이용하여 돈을 벌 수 있다면?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정직원을 고용하는 것이 부담이 가는 중소기업, 혹은 자영업자들이 바쁜 시기에 일손이 급히 필요하다면</w:t>
            </w:r>
            <w:r w:rsidR="003372F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?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최저임금이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만원이 한국 사회에 가져올 긍정적 요소과 가치들을 시험적으로 경험해 볼 수 있</w:t>
            </w:r>
            <w:r w:rsidR="003372F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다면?</w:t>
            </w:r>
          </w:p>
          <w:p w:rsidR="003372F5" w:rsidRPr="00722657" w:rsidRDefault="003372F5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이</w:t>
            </w:r>
            <w:r w:rsidR="00C46EB2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네 가지의 질문들을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해결해 줄 수 있는 정보공유가 가능한 프로그램이 제공 되면 어떨까 하는 생각에 제작하게 되었습니다.</w:t>
            </w:r>
          </w:p>
          <w:p w:rsidR="0077753A" w:rsidRPr="00EC44AD" w:rsidRDefault="0077753A" w:rsidP="0077753A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6F7F0A" w:rsidRPr="006F7F0A" w:rsidRDefault="00EC44AD" w:rsidP="006F7F0A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HTML5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와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java</w:t>
            </w:r>
            <w:r w:rsidR="004D7C7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이용한 웹 </w:t>
            </w:r>
            <w:r w:rsidR="004D7C7F">
              <w:rPr>
                <w:rFonts w:eastAsiaTheme="minorHAnsi" w:cs="굴림" w:hint="eastAsia"/>
                <w:color w:val="000000"/>
                <w:kern w:val="0"/>
                <w:szCs w:val="20"/>
              </w:rPr>
              <w:t>앱.</w:t>
            </w:r>
          </w:p>
          <w:p w:rsidR="004D7C7F" w:rsidRDefault="004D7C7F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라즈베리파이 서버</w:t>
            </w:r>
          </w:p>
          <w:p w:rsidR="003372F5" w:rsidRPr="00722657" w:rsidRDefault="004D7C7F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안드로이드 스튜디오와 이클립스 IDE.</w:t>
            </w:r>
            <w:r w:rsidR="003372F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77753A" w:rsidRPr="00EC44AD" w:rsidRDefault="0077753A" w:rsidP="0077753A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3. 시스템 구성 및 아키텍처</w:t>
            </w:r>
          </w:p>
          <w:p w:rsidR="00DA772B" w:rsidRDefault="00381C98" w:rsidP="00DA772B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pring frame work</w:t>
            </w:r>
          </w:p>
          <w:p w:rsidR="006F7F0A" w:rsidRDefault="006F7F0A" w:rsidP="00DA772B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J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uery library</w:t>
            </w:r>
          </w:p>
          <w:p w:rsidR="006F7F0A" w:rsidRPr="00DA772B" w:rsidRDefault="006F7F0A" w:rsidP="00DA772B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ootstrap library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T.map</w:t>
            </w:r>
            <w:r w:rsidR="005F01B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open</w:t>
            </w:r>
            <w:r w:rsidR="004D7C7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API</w:t>
            </w:r>
          </w:p>
          <w:p w:rsidR="00EC44AD" w:rsidRPr="00722657" w:rsidRDefault="005F01BF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Oauth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open</w:t>
            </w:r>
            <w:r w:rsidR="005E597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API</w:t>
            </w:r>
          </w:p>
          <w:p w:rsidR="0077753A" w:rsidRPr="00EC44AD" w:rsidRDefault="0077753A" w:rsidP="0077753A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30"/>
                <w:szCs w:val="30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4. 프로젝트 주요기능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현재 내 위치를 기반으로 작동되는 지도위주의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UI</w:t>
            </w:r>
            <w:r w:rsidR="007C31F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사용합니다. 간편하고 직관적인 디자인으로 </w:t>
            </w:r>
            <w:r w:rsidR="007C31F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 xml:space="preserve">누구라도 손 쉽게 접근 가능한 </w:t>
            </w:r>
            <w:r w:rsidR="007C31FD" w:rsidRPr="00722657">
              <w:rPr>
                <w:rFonts w:eastAsiaTheme="minorHAnsi" w:cs="굴림"/>
                <w:color w:val="000000"/>
                <w:kern w:val="0"/>
                <w:szCs w:val="20"/>
              </w:rPr>
              <w:t>UX</w:t>
            </w:r>
            <w:r w:rsidR="007C31F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를 제공합니다.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고용자와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피고용인의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위치정보를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상호간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알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수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있도록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제공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하여,</w:t>
            </w:r>
            <w:r w:rsidR="003F3B5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일을 해야 하는 거리와 내 위치간의 가늠이 쉽도록 </w:t>
            </w:r>
            <w:r w:rsidR="006B540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합니다.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고용</w:t>
            </w:r>
            <w:r w:rsidR="006B540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거래의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확정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6B540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이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후</w:t>
            </w:r>
            <w:r w:rsidR="006B540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만나는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장소까지의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최단거리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정보를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실시간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네비게이션으로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제공</w:t>
            </w:r>
            <w:r w:rsidR="006B5405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합니다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한 명의 유저가 고용자가 될 수도,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피 고용자가 될 수도 </w:t>
            </w:r>
            <w:r w:rsidR="00F95B8B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있습니다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F95B8B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필요하다면 누구라도 일자리에 지원 할 수 있고,</w:t>
            </w:r>
            <w:r w:rsidR="009F246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F95B8B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또 고용할 수 있습니다.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고용</w:t>
            </w:r>
            <w:r w:rsidR="00F95B8B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거래의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성사 이후,임금 미지불등의 불미스러운 일이 없도록 안전거래 기능을 </w:t>
            </w:r>
            <w:r w:rsidR="00F95B8B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제공합니다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고용</w:t>
            </w:r>
            <w:r w:rsidR="00F95B8B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거래의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종료 이후 상호간의 별점</w:t>
            </w:r>
            <w:r w:rsidR="009B6D6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후기를 남길 수 있도록 하여 해당 유저의 신뢰도를 이용자들이 스스로 판단할 수 있도록 </w:t>
            </w:r>
            <w:r w:rsidR="00F95B8B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정보를 제공합니다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EC44AD" w:rsidRDefault="0077753A" w:rsidP="0077753A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30"/>
                <w:szCs w:val="30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프로젝트 추진 일정</w:t>
            </w:r>
          </w:p>
          <w:p w:rsidR="00EC44AD" w:rsidRPr="00722657" w:rsidRDefault="007C31FD" w:rsidP="00722657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 xml:space="preserve">~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24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일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: DB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설계</w:t>
            </w: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>&amp;</w:t>
            </w:r>
            <w:r w:rsid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디자인 시안 픽스</w:t>
            </w:r>
          </w:p>
          <w:p w:rsidR="00EC44AD" w:rsidRPr="00722657" w:rsidRDefault="007C31FD" w:rsidP="00722657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 xml:space="preserve">~ 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7월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01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일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 xml:space="preserve">: 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개발 환경 구축 및 작업내용 분담</w:t>
            </w:r>
          </w:p>
          <w:p w:rsidR="00EC44AD" w:rsidRPr="00722657" w:rsidRDefault="007C31FD" w:rsidP="00722657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 xml:space="preserve">~ 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7월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>08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일 </w:t>
            </w:r>
            <w:r w:rsidR="00EC44AD" w:rsidRPr="00722657">
              <w:rPr>
                <w:rFonts w:eastAsiaTheme="minorHAnsi" w:cs="굴림"/>
                <w:color w:val="000000"/>
                <w:kern w:val="0"/>
                <w:szCs w:val="20"/>
              </w:rPr>
              <w:t xml:space="preserve">: </w:t>
            </w:r>
            <w:r w:rsidR="00EC44A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프로토타입 코딩</w:t>
            </w:r>
            <w:bookmarkStart w:id="0" w:name="_GoBack"/>
            <w:bookmarkEnd w:id="0"/>
          </w:p>
          <w:p w:rsidR="00DA772B" w:rsidRDefault="007C31FD" w:rsidP="00722657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t xml:space="preserve">~ </w:t>
            </w:r>
            <w:r w:rsidR="00DA772B">
              <w:rPr>
                <w:rFonts w:eastAsiaTheme="minorHAnsi" w:cs="굴림" w:hint="eastAsia"/>
                <w:color w:val="000000"/>
                <w:kern w:val="0"/>
                <w:szCs w:val="20"/>
              </w:rPr>
              <w:t>9월 30일 : 개발완성</w:t>
            </w:r>
          </w:p>
          <w:p w:rsidR="00DA772B" w:rsidRDefault="00DA772B" w:rsidP="00DA772B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~10월 14일 : 테스트 및 수정</w:t>
            </w:r>
          </w:p>
          <w:p w:rsidR="007C31FD" w:rsidRPr="00DA772B" w:rsidRDefault="00DA772B" w:rsidP="00DA772B">
            <w:pPr>
              <w:pStyle w:val="a4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~10월 21일 : 프로그램 출품</w:t>
            </w:r>
            <w:r w:rsidRPr="00DA772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77753A" w:rsidRPr="00EC44AD" w:rsidRDefault="0077753A" w:rsidP="0077753A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6. 기대효과 및 활용분야</w:t>
            </w:r>
          </w:p>
          <w:p w:rsidR="007C31F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고용자와 피고용자모두 시간을 효율적으로 사용할 수 </w:t>
            </w:r>
            <w:r w:rsidR="007C31F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있게 되며,지역 사회 단위의 소규모 경제활동이 활성화됩니다.</w:t>
            </w:r>
          </w:p>
          <w:p w:rsidR="00EC44AD" w:rsidRPr="00722657" w:rsidRDefault="00EC44A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수요와 공급 사이에서 피크타임에만 필요한 일손을 빠르게 구할 수 </w:t>
            </w:r>
            <w:r w:rsidR="007C31FD"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있게 됩니다.</w:t>
            </w:r>
          </w:p>
          <w:p w:rsidR="007C31FD" w:rsidRPr="00722657" w:rsidRDefault="007C31F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일자리 나누기에 인식 변화에 대한 작은 한 걸음이 될 수 있습니다.</w:t>
            </w:r>
          </w:p>
          <w:p w:rsidR="007C31FD" w:rsidRPr="00722657" w:rsidRDefault="007C31F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다방면의 일을 해 볼 수 있는 기회를 통하여 부담 없이 다양한 분야의 사회경험이 가능해집니다.</w:t>
            </w:r>
          </w:p>
          <w:p w:rsidR="007C31FD" w:rsidRPr="00722657" w:rsidRDefault="007C31FD" w:rsidP="00722657">
            <w:pPr>
              <w:pStyle w:val="a4"/>
              <w:numPr>
                <w:ilvl w:val="0"/>
                <w:numId w:val="11"/>
              </w:numPr>
              <w:wordWrap/>
              <w:spacing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알바비 미지급이나 알바생 무단퇴사 등의 걱정 없이 동등한 위치에서의 노동을 경험해 볼 수 있습니다.</w:t>
            </w:r>
          </w:p>
          <w:p w:rsidR="0077753A" w:rsidRPr="00EC44AD" w:rsidRDefault="0077753A" w:rsidP="0077753A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7. 기타(출품작에 대한 추가 설명 및 PT 자료 등 첨부 가능</w:t>
            </w:r>
            <w:r w:rsidR="000D7166" w:rsidRPr="00EC44AD">
              <w:rPr>
                <w:rFonts w:eastAsiaTheme="minorHAnsi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)</w:t>
            </w:r>
          </w:p>
          <w:p w:rsidR="007366EC" w:rsidRPr="00722657" w:rsidRDefault="007C31FD" w:rsidP="00722657">
            <w:pPr>
              <w:pStyle w:val="a4"/>
              <w:numPr>
                <w:ilvl w:val="0"/>
                <w:numId w:val="18"/>
              </w:numPr>
              <w:spacing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22657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- PPT</w:t>
            </w:r>
            <w:r w:rsidRPr="00722657">
              <w:rPr>
                <w:rFonts w:eastAsiaTheme="minorHAnsi" w:cs="굴림" w:hint="eastAsia"/>
                <w:color w:val="000000"/>
                <w:kern w:val="0"/>
                <w:szCs w:val="20"/>
              </w:rPr>
              <w:t>로 첨부합니다.</w:t>
            </w:r>
          </w:p>
        </w:tc>
      </w:tr>
    </w:tbl>
    <w:p w:rsidR="0077753A" w:rsidRPr="00EC44AD" w:rsidRDefault="0077753A" w:rsidP="007775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sectPr w:rsidR="0077753A" w:rsidRPr="00EC44AD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7BA" w:rsidRDefault="006457BA" w:rsidP="007366EC">
      <w:pPr>
        <w:spacing w:after="0" w:line="240" w:lineRule="auto"/>
      </w:pPr>
      <w:r>
        <w:separator/>
      </w:r>
    </w:p>
  </w:endnote>
  <w:endnote w:type="continuationSeparator" w:id="1">
    <w:p w:rsidR="006457BA" w:rsidRDefault="006457BA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7BA" w:rsidRDefault="006457BA" w:rsidP="007366EC">
      <w:pPr>
        <w:spacing w:after="0" w:line="240" w:lineRule="auto"/>
      </w:pPr>
      <w:r>
        <w:separator/>
      </w:r>
    </w:p>
  </w:footnote>
  <w:footnote w:type="continuationSeparator" w:id="1">
    <w:p w:rsidR="006457BA" w:rsidRDefault="006457BA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BD7B82"/>
    <w:multiLevelType w:val="hybridMultilevel"/>
    <w:tmpl w:val="E17E5028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B60267"/>
    <w:multiLevelType w:val="hybridMultilevel"/>
    <w:tmpl w:val="95821F70"/>
    <w:lvl w:ilvl="0" w:tplc="38C697B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5C22E42"/>
    <w:multiLevelType w:val="hybridMultilevel"/>
    <w:tmpl w:val="2A881B68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4E4ACC"/>
    <w:multiLevelType w:val="hybridMultilevel"/>
    <w:tmpl w:val="7E7495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3D20F24"/>
    <w:multiLevelType w:val="hybridMultilevel"/>
    <w:tmpl w:val="155239FE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DCD3A8D"/>
    <w:multiLevelType w:val="hybridMultilevel"/>
    <w:tmpl w:val="F678151A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42F3095"/>
    <w:multiLevelType w:val="hybridMultilevel"/>
    <w:tmpl w:val="03F4132E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CE00AF6"/>
    <w:multiLevelType w:val="hybridMultilevel"/>
    <w:tmpl w:val="4762C774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C76165"/>
    <w:multiLevelType w:val="hybridMultilevel"/>
    <w:tmpl w:val="BA7EE828"/>
    <w:lvl w:ilvl="0" w:tplc="6C9AE5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9E351F2"/>
    <w:multiLevelType w:val="hybridMultilevel"/>
    <w:tmpl w:val="F81E28D4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A277C08"/>
    <w:multiLevelType w:val="hybridMultilevel"/>
    <w:tmpl w:val="2CF86D5A"/>
    <w:lvl w:ilvl="0" w:tplc="64D25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CAD523F"/>
    <w:multiLevelType w:val="hybridMultilevel"/>
    <w:tmpl w:val="221A9DA8"/>
    <w:lvl w:ilvl="0" w:tplc="38C697B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17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16"/>
  </w:num>
  <w:num w:numId="14">
    <w:abstractNumId w:val="15"/>
  </w:num>
  <w:num w:numId="15">
    <w:abstractNumId w:val="9"/>
  </w:num>
  <w:num w:numId="16">
    <w:abstractNumId w:val="12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3A0"/>
    <w:rsid w:val="000D7166"/>
    <w:rsid w:val="0012005B"/>
    <w:rsid w:val="00165591"/>
    <w:rsid w:val="00273CC7"/>
    <w:rsid w:val="00286604"/>
    <w:rsid w:val="002B56F5"/>
    <w:rsid w:val="003372F5"/>
    <w:rsid w:val="00356E7A"/>
    <w:rsid w:val="00381C98"/>
    <w:rsid w:val="00391109"/>
    <w:rsid w:val="003F3B5E"/>
    <w:rsid w:val="00416A76"/>
    <w:rsid w:val="0043027E"/>
    <w:rsid w:val="004D7C7F"/>
    <w:rsid w:val="00567C4C"/>
    <w:rsid w:val="005E5976"/>
    <w:rsid w:val="005F01BF"/>
    <w:rsid w:val="006244D0"/>
    <w:rsid w:val="006423A0"/>
    <w:rsid w:val="006457BA"/>
    <w:rsid w:val="006B5405"/>
    <w:rsid w:val="006C5C20"/>
    <w:rsid w:val="006F7F0A"/>
    <w:rsid w:val="00722657"/>
    <w:rsid w:val="007366EC"/>
    <w:rsid w:val="00767CDA"/>
    <w:rsid w:val="0077753A"/>
    <w:rsid w:val="007C2C6D"/>
    <w:rsid w:val="007C31FD"/>
    <w:rsid w:val="00812A23"/>
    <w:rsid w:val="00852086"/>
    <w:rsid w:val="008D6E0C"/>
    <w:rsid w:val="008E48A6"/>
    <w:rsid w:val="008F5D1F"/>
    <w:rsid w:val="00956A6F"/>
    <w:rsid w:val="009B6D6B"/>
    <w:rsid w:val="009D4D2F"/>
    <w:rsid w:val="009E6267"/>
    <w:rsid w:val="009F2463"/>
    <w:rsid w:val="00A27DE0"/>
    <w:rsid w:val="00A4186C"/>
    <w:rsid w:val="00AD58AF"/>
    <w:rsid w:val="00B01D65"/>
    <w:rsid w:val="00B23883"/>
    <w:rsid w:val="00C436E1"/>
    <w:rsid w:val="00C46EB2"/>
    <w:rsid w:val="00C70213"/>
    <w:rsid w:val="00CD6FF4"/>
    <w:rsid w:val="00DA772B"/>
    <w:rsid w:val="00DE7404"/>
    <w:rsid w:val="00EC44AD"/>
    <w:rsid w:val="00F70780"/>
    <w:rsid w:val="00F95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366EC"/>
  </w:style>
  <w:style w:type="paragraph" w:styleId="a8">
    <w:name w:val="footer"/>
    <w:basedOn w:val="a"/>
    <w:link w:val="Char1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36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1510;714"/>
  <ax:ocxPr ax:name="Value" ax:value="0"/>
  <ax:ocxPr ax:name="Caption" ax:value="학생"/>
  <ax:ocxPr ax:name="FontName" ax:value="맑은 고딕"/>
  <ax:ocxPr ax:name="FontEffects" ax:value="1073741825"/>
  <ax:ocxPr ax:name="FontHeight" ax:value="195"/>
  <ax:ocxPr ax:name="FontCharSet" ax:value="129"/>
  <ax:ocxPr ax:name="FontPitchAndFamily" ax:value="34"/>
  <ax:ocxPr ax:name="FontWeight" ax:value="700"/>
</ax:ocx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1965;647"/>
  <ax:ocxPr ax:name="Value" ax:value="0"/>
  <ax:ocxPr ax:name="Caption" ax:value="기타SW"/>
  <ax:ocxPr ax:name="FontName" ax:value="굴림"/>
  <ax:ocxPr ax:name="FontHeight" ax:value="195"/>
  <ax:ocxPr ax:name="FontCharSet" ax:value="129"/>
  <ax:ocxPr ax:name="FontPitchAndFamily" ax:value="34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1677;714"/>
  <ax:ocxPr ax:name="Value" ax:value="1"/>
  <ax:ocxPr ax:name="Caption" ax:value="일반"/>
  <ax:ocxPr ax:name="FontName" ax:value="맑은 고딕"/>
  <ax:ocxPr ax:name="FontEffects" ax:value="1073741825"/>
  <ax:ocxPr ax:name="FontHeight" ax:value="195"/>
  <ax:ocxPr ax:name="FontCharSet" ax:value="129"/>
  <ax:ocxPr ax:name="FontPitchAndFamily" ax:value="34"/>
  <ax:ocxPr ax:name="FontWeight" ax:value="700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2277;647"/>
  <ax:ocxPr ax:name="Value" ax:value="0"/>
  <ax:ocxPr ax:name="Caption" ax:value="학습용SW "/>
  <ax:ocxPr ax:name="FontName" ax:value="굴림"/>
  <ax:ocxPr ax:name="FontHeight" ax:value="195"/>
  <ax:ocxPr ax:name="FontCharSet" ax:value="129"/>
  <ax:ocxPr ax:name="FontPitchAndFamily" ax:value="34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2611;647"/>
  <ax:ocxPr ax:name="Value" ax:value="1"/>
  <ax:ocxPr ax:name="Caption" ax:value="모바일SW"/>
  <ax:ocxPr ax:name="FontName" ax:value="굴림"/>
  <ax:ocxPr ax:name="FontHeight" ax:value="195"/>
  <ax:ocxPr ax:name="FontCharSet" ax:value="129"/>
  <ax:ocxPr ax:name="FontPitchAndFamily" ax:value="34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2708;647"/>
  <ax:ocxPr ax:name="Value" ax:value="0"/>
  <ax:ocxPr ax:name="Caption" ax:value="클라우드SW"/>
  <ax:ocxPr ax:name="FontName" ax:value="굴림"/>
  <ax:ocxPr ax:name="FontHeight" ax:value="195"/>
  <ax:ocxPr ax:name="FontCharSet" ax:value="129"/>
  <ax:ocxPr ax:name="FontPitchAndFamily" ax:value="34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2540;647"/>
  <ax:ocxPr ax:name="Value" ax:value="0"/>
  <ax:ocxPr ax:name="Caption" ax:value="빅데이터SW"/>
  <ax:ocxPr ax:name="FontName" ax:value="굴림"/>
  <ax:ocxPr ax:name="FontHeight" ax:value="195"/>
  <ax:ocxPr ax:name="FontCharSet" ax:value="129"/>
  <ax:ocxPr ax:name="FontPitchAndFamily" ax:value="34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850331"/>
  <ax:ocxPr ax:name="BackColor" ax:value="16777215"/>
  <ax:ocxPr ax:name="ForeColor" ax:value="0"/>
  <ax:ocxPr ax:name="DisplayStyle" ax:value="4"/>
  <ax:ocxPr ax:name="Size" ax:value="2875;647"/>
  <ax:ocxPr ax:name="Value" ax:value="0"/>
  <ax:ocxPr ax:name="Caption" ax:value="사물인터넷SW"/>
  <ax:ocxPr ax:name="FontName" ax:value="굴림"/>
  <ax:ocxPr ax:name="FontHeight" ax:value="195"/>
  <ax:ocxPr ax:name="FontCharSet" ax:value="129"/>
  <ax:ocxPr ax:name="FontPitchAndFamily" ax:value="34"/>
</ax:ocx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893;647"/>
  <ax:ocxPr ax:name="Value" ax:value="0"/>
  <ax:ocxPr ax:name="Caption" ax:value="응용SW"/>
  <ax:ocxPr ax:name="FontName" ax:value="굴림"/>
  <ax:ocxPr ax:name="FontHeight" ax:value="195"/>
  <ax:ocxPr ax:name="FontCharSet" ax:value="129"/>
  <ax:ocxPr ax:name="FontPitchAndFamily" ax:value="34"/>
</ax:ocx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990;647"/>
  <ax:ocxPr ax:name="Value" ax:value="0"/>
  <ax:ocxPr ax:name="Caption" ax:value="보안SW"/>
  <ax:ocxPr ax:name="FontName" ax:value="굴림"/>
  <ax:ocxPr ax:name="FontHeight" ax:value="195"/>
  <ax:ocxPr ax:name="FontCharSet" ax:value="129"/>
  <ax:ocxPr ax:name="FontPitchAndFamily" ax:value="34"/>
</ax:ocx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71E67-F825-4BB2-A426-AB8C6DAE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</Template>
  <TotalTime>364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Windows 사용자</cp:lastModifiedBy>
  <cp:revision>50</cp:revision>
  <dcterms:created xsi:type="dcterms:W3CDTF">2016-04-22T07:20:00Z</dcterms:created>
  <dcterms:modified xsi:type="dcterms:W3CDTF">2017-06-11T06:40:00Z</dcterms:modified>
</cp:coreProperties>
</file>